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7FEA8" w14:textId="77777777" w:rsidR="00F03F36" w:rsidRDefault="00614ED5">
      <w:pPr>
        <w:pStyle w:val="Heading1"/>
      </w:pPr>
      <w:r>
        <w:t xml:space="preserve">Quiz #3 </w:t>
      </w:r>
    </w:p>
    <w:p w14:paraId="3A816167" w14:textId="77777777" w:rsidR="00614ED5" w:rsidRPr="00614ED5" w:rsidRDefault="00614ED5" w:rsidP="00614ED5">
      <w:r>
        <w:t>Xinyun (Victor) Zhao Andrew Id: xinyunzh</w:t>
      </w:r>
    </w:p>
    <w:p w14:paraId="10827540" w14:textId="77777777" w:rsidR="00614ED5" w:rsidRDefault="00614ED5" w:rsidP="00614ED5">
      <w:pPr>
        <w:pStyle w:val="ListNumber"/>
      </w:pPr>
      <w:r>
        <w:t>Value proposition about Deep Thought</w:t>
      </w:r>
    </w:p>
    <w:p w14:paraId="77D8E101" w14:textId="27CDAC76" w:rsidR="00614ED5" w:rsidRDefault="00614ED5" w:rsidP="00614ED5">
      <w:pPr>
        <w:pStyle w:val="ListNumber"/>
        <w:numPr>
          <w:ilvl w:val="0"/>
          <w:numId w:val="0"/>
        </w:numPr>
        <w:ind w:left="432"/>
      </w:pPr>
      <w:r>
        <w:t xml:space="preserve">Deep Thought is an interactive tool that allows user to create their artificial neural networks even deep nets through graphical user interface. </w:t>
      </w:r>
      <w:r w:rsidR="00EC27FE">
        <w:t>In general, the configuration of a neural net is coded in specific format, for instance the JSON format that can be ingested by Caffe backend. Deep Thought provides a new way by manipulating the element in the neural pallet and combining them in order to create a visualized network in an agile way.</w:t>
      </w:r>
    </w:p>
    <w:p w14:paraId="563CCB83" w14:textId="214A6915" w:rsidR="00F03F36" w:rsidRDefault="00102244" w:rsidP="00614ED5">
      <w:pPr>
        <w:pStyle w:val="ListNumber"/>
      </w:pPr>
      <w:r>
        <w:t>Value proposal about myself</w:t>
      </w:r>
    </w:p>
    <w:p w14:paraId="3EAE0706" w14:textId="011B6FDA" w:rsidR="00102244" w:rsidRDefault="00102244" w:rsidP="00102244">
      <w:pPr>
        <w:pStyle w:val="ListNumber"/>
        <w:numPr>
          <w:ilvl w:val="0"/>
          <w:numId w:val="0"/>
        </w:numPr>
        <w:ind w:left="432"/>
      </w:pPr>
      <w:r>
        <w:t>I am Victor Zhao, a master student majoring in computer science in Carnegie Mellon University. The program that I enrolled in mainly focuses on how to use machine learning and big data analytics to solve problem in the industries. I benefited a lot from the coursework. For example, I implemented a question answering system that can produce a list of answers against a factoid medical domain question, which involved natural language knowledge and java backend programming. Besides, I am proficient in web application development. There are several web applications that I built in this semesters. For example, a interactive blogger includes Django-backend and Javascript-based front end. This project helped me to gain a lot experience from end-to-end development. I believe your company needs this kind of professional developer talent like me. Please take my resume and feel free to ask anything about my background.</w:t>
      </w:r>
      <w:bookmarkStart w:id="0" w:name="_GoBack"/>
      <w:bookmarkEnd w:id="0"/>
    </w:p>
    <w:sectPr w:rsidR="001022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25705" w14:textId="77777777" w:rsidR="000B30AD" w:rsidRDefault="000B30AD">
      <w:pPr>
        <w:spacing w:after="0" w:line="240" w:lineRule="auto"/>
      </w:pPr>
      <w:r>
        <w:separator/>
      </w:r>
    </w:p>
    <w:p w14:paraId="1651084D" w14:textId="77777777" w:rsidR="000B30AD" w:rsidRDefault="000B30AD"/>
    <w:p w14:paraId="3DB82F44" w14:textId="77777777" w:rsidR="000B30AD" w:rsidRDefault="000B30AD"/>
  </w:endnote>
  <w:endnote w:type="continuationSeparator" w:id="0">
    <w:p w14:paraId="5CE50AD8" w14:textId="77777777" w:rsidR="000B30AD" w:rsidRDefault="000B30AD">
      <w:pPr>
        <w:spacing w:after="0" w:line="240" w:lineRule="auto"/>
      </w:pPr>
      <w:r>
        <w:continuationSeparator/>
      </w:r>
    </w:p>
    <w:p w14:paraId="59DDD968" w14:textId="77777777" w:rsidR="000B30AD" w:rsidRDefault="000B30AD"/>
    <w:p w14:paraId="2EEA5BED" w14:textId="77777777" w:rsidR="000B30AD" w:rsidRDefault="000B3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FF792" w14:textId="77777777" w:rsidR="00F03F36" w:rsidRDefault="00F03F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A9987" w14:textId="77777777" w:rsidR="00F03F36" w:rsidRDefault="000B30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C1CF1" w14:textId="77777777" w:rsidR="00F03F36" w:rsidRDefault="00F03F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E99D1" w14:textId="77777777" w:rsidR="000B30AD" w:rsidRDefault="000B30AD">
      <w:pPr>
        <w:spacing w:after="0" w:line="240" w:lineRule="auto"/>
      </w:pPr>
      <w:r>
        <w:separator/>
      </w:r>
    </w:p>
    <w:p w14:paraId="3B3FABC9" w14:textId="77777777" w:rsidR="000B30AD" w:rsidRDefault="000B30AD"/>
    <w:p w14:paraId="14AE1517" w14:textId="77777777" w:rsidR="000B30AD" w:rsidRDefault="000B30AD"/>
  </w:footnote>
  <w:footnote w:type="continuationSeparator" w:id="0">
    <w:p w14:paraId="431966A7" w14:textId="77777777" w:rsidR="000B30AD" w:rsidRDefault="000B30AD">
      <w:pPr>
        <w:spacing w:after="0" w:line="240" w:lineRule="auto"/>
      </w:pPr>
      <w:r>
        <w:continuationSeparator/>
      </w:r>
    </w:p>
    <w:p w14:paraId="4083FB65" w14:textId="77777777" w:rsidR="000B30AD" w:rsidRDefault="000B30AD"/>
    <w:p w14:paraId="22502CA8" w14:textId="77777777" w:rsidR="000B30AD" w:rsidRDefault="000B30A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40777" w14:textId="77777777" w:rsidR="00F03F36" w:rsidRDefault="00F03F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B0D4D" w14:textId="77777777" w:rsidR="00F03F36" w:rsidRDefault="00F03F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5BDA4" w14:textId="77777777" w:rsidR="00F03F36" w:rsidRDefault="00F03F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D5"/>
    <w:rsid w:val="000B30AD"/>
    <w:rsid w:val="00102244"/>
    <w:rsid w:val="00614ED5"/>
    <w:rsid w:val="00EC27FE"/>
    <w:rsid w:val="00F0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6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ctorzhao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98"/>
    <w:rsid w:val="00D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B2F9FDF707F45A7F84E055EDE145E">
    <w:name w:val="9FFB2F9FDF707F45A7F84E055EDE145E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1B45A4632B80604BAE93DFC119FBAAF1">
    <w:name w:val="1B45A4632B80604BAE93DFC119FBA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20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Zhao</dc:creator>
  <cp:keywords/>
  <dc:description/>
  <cp:lastModifiedBy>Victor Zhao</cp:lastModifiedBy>
  <cp:revision>3</cp:revision>
  <dcterms:created xsi:type="dcterms:W3CDTF">2015-11-01T22:22:00Z</dcterms:created>
  <dcterms:modified xsi:type="dcterms:W3CDTF">2015-11-01T22:42:00Z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